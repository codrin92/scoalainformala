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69CB" w14:textId="5E962EE0" w:rsidR="0048038F" w:rsidRDefault="00252B43">
      <w:pPr>
        <w:pStyle w:val="Title"/>
      </w:pPr>
      <w:sdt>
        <w:sdtPr>
          <w:alias w:val="Company Name"/>
          <w:tag w:val=""/>
          <w:id w:val="1501239775"/>
          <w:placeholder>
            <w:docPart w:val="94E515F013244906B7FFF78EA0BBFFA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47277">
            <w:t>CF ENGINEERING</w:t>
          </w:r>
        </w:sdtContent>
      </w:sdt>
    </w:p>
    <w:sdt>
      <w:sdtPr>
        <w:id w:val="474871628"/>
        <w:placeholder>
          <w:docPart w:val="31062BE6C87D4B7DA7DC09CD53C252CD"/>
        </w:placeholder>
        <w:date w:fullDate="2022-06-06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48BE5E39" w14:textId="5BA4823F" w:rsidR="0048038F" w:rsidRDefault="00C47277">
          <w:pPr>
            <w:pStyle w:val="Subtitle"/>
          </w:pPr>
          <w:r>
            <w:t>June 6, 2022</w:t>
          </w:r>
        </w:p>
      </w:sdtContent>
    </w:sdt>
    <w:p w14:paraId="65D365A4" w14:textId="77777777" w:rsidR="0087103D" w:rsidRDefault="0087103D">
      <w:pPr>
        <w:pStyle w:val="InvoiceHeading"/>
      </w:pPr>
    </w:p>
    <w:p w14:paraId="4A318381" w14:textId="79EF2A2D" w:rsidR="0048038F" w:rsidRDefault="00252B43">
      <w:pPr>
        <w:pStyle w:val="InvoiceHeading"/>
      </w:pPr>
      <w:r>
        <w:t>IN</w:t>
      </w:r>
      <w:r>
        <w:t xml:space="preserve">voice </w:t>
      </w:r>
      <w:r w:rsidR="00C47277">
        <w:t>INV</w:t>
      </w:r>
      <w:r>
        <w:t>5</w:t>
      </w:r>
    </w:p>
    <w:tbl>
      <w:tblPr>
        <w:tblStyle w:val="InvoiceTable"/>
        <w:tblW w:w="2500" w:type="pct"/>
        <w:tblLook w:val="04A0" w:firstRow="1" w:lastRow="0" w:firstColumn="1" w:lastColumn="0" w:noHBand="0" w:noVBand="1"/>
        <w:tblDescription w:val="Bill To/Ship To"/>
      </w:tblPr>
      <w:tblGrid>
        <w:gridCol w:w="4675"/>
      </w:tblGrid>
      <w:tr w:rsidR="00C47277" w14:paraId="08C0DD47" w14:textId="77777777" w:rsidTr="00C47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14:paraId="688EBAB0" w14:textId="77777777" w:rsidR="00C47277" w:rsidRDefault="00C47277">
            <w:r>
              <w:t>Bill To</w:t>
            </w:r>
          </w:p>
        </w:tc>
      </w:tr>
      <w:tr w:rsidR="00C47277" w14:paraId="6BEB06F0" w14:textId="77777777" w:rsidTr="00C47277">
        <w:tc>
          <w:tcPr>
            <w:tcW w:w="50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C47277" w14:paraId="0458C167" w14:textId="77777777">
              <w:tc>
                <w:tcPr>
                  <w:tcW w:w="1889" w:type="pct"/>
                  <w:tcMar>
                    <w:top w:w="144" w:type="dxa"/>
                  </w:tcMar>
                </w:tcPr>
                <w:p w14:paraId="69F5AA4F" w14:textId="47613111" w:rsidR="00C47277" w:rsidRDefault="00C47277">
                  <w:pPr>
                    <w:pStyle w:val="FormHeading"/>
                  </w:pPr>
                  <w:r>
                    <w:t>Client Rep.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p w14:paraId="10937769" w14:textId="7DB6622A" w:rsidR="00C47277" w:rsidRDefault="00C47277">
                  <w:pPr>
                    <w:pStyle w:val="FormText"/>
                  </w:pPr>
                  <w:r>
                    <w:t>Boris Johnson</w:t>
                  </w:r>
                </w:p>
              </w:tc>
            </w:tr>
            <w:tr w:rsidR="00C47277" w14:paraId="30E10659" w14:textId="77777777">
              <w:tc>
                <w:tcPr>
                  <w:tcW w:w="1889" w:type="pct"/>
                </w:tcPr>
                <w:p w14:paraId="5C00401E" w14:textId="4EB1E2CC" w:rsidR="00C47277" w:rsidRDefault="00C47277">
                  <w:pPr>
                    <w:pStyle w:val="FormHeading"/>
                  </w:pPr>
                  <w:r>
                    <w:t>Client Company</w:t>
                  </w:r>
                </w:p>
              </w:tc>
              <w:tc>
                <w:tcPr>
                  <w:tcW w:w="3111" w:type="pct"/>
                </w:tcPr>
                <w:p w14:paraId="10A8A57A" w14:textId="77B09320" w:rsidR="00C47277" w:rsidRDefault="00C47277">
                  <w:pPr>
                    <w:pStyle w:val="FormText"/>
                  </w:pPr>
                  <w:r>
                    <w:t>Bechtel</w:t>
                  </w:r>
                </w:p>
              </w:tc>
            </w:tr>
          </w:tbl>
          <w:p w14:paraId="535AC4DD" w14:textId="77777777" w:rsidR="00C47277" w:rsidRDefault="00C47277"/>
        </w:tc>
      </w:tr>
      <w:tr w:rsidR="00C47277" w14:paraId="46EA3790" w14:textId="77777777" w:rsidTr="00C47277">
        <w:tc>
          <w:tcPr>
            <w:tcW w:w="50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C47277" w14:paraId="74EDB451" w14:textId="77777777">
              <w:tc>
                <w:tcPr>
                  <w:tcW w:w="1889" w:type="pct"/>
                </w:tcPr>
                <w:p w14:paraId="4C549AAA" w14:textId="5ABF0452" w:rsidR="00C47277" w:rsidRDefault="0087103D">
                  <w:pPr>
                    <w:pStyle w:val="FormHeading"/>
                  </w:pPr>
                  <w:r>
                    <w:t>Engineer</w:t>
                  </w:r>
                </w:p>
              </w:tc>
              <w:tc>
                <w:tcPr>
                  <w:tcW w:w="3111" w:type="pct"/>
                </w:tcPr>
                <w:p w14:paraId="64BE55C8" w14:textId="5357DC48" w:rsidR="00C47277" w:rsidRDefault="0087103D">
                  <w:pPr>
                    <w:pStyle w:val="FormText"/>
                  </w:pPr>
                  <w:r>
                    <w:t>Dragos Popescu</w:t>
                  </w:r>
                </w:p>
              </w:tc>
            </w:tr>
          </w:tbl>
          <w:p w14:paraId="082B9D56" w14:textId="77777777" w:rsidR="00C47277" w:rsidRDefault="00C47277"/>
        </w:tc>
      </w:tr>
    </w:tbl>
    <w:p w14:paraId="226271B2" w14:textId="77777777" w:rsidR="0048038F" w:rsidRDefault="0048038F"/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639"/>
        <w:gridCol w:w="759"/>
        <w:gridCol w:w="3605"/>
        <w:gridCol w:w="1444"/>
        <w:gridCol w:w="1444"/>
        <w:gridCol w:w="1459"/>
      </w:tblGrid>
      <w:tr w:rsidR="0048038F" w14:paraId="49F0D7D7" w14:textId="77777777" w:rsidTr="00C47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42" w:type="pct"/>
          </w:tcPr>
          <w:p w14:paraId="35B08019" w14:textId="77777777" w:rsidR="0048038F" w:rsidRDefault="00252B43">
            <w:pPr>
              <w:jc w:val="center"/>
            </w:pPr>
            <w:r>
              <w:t>Qty.</w:t>
            </w:r>
          </w:p>
        </w:tc>
        <w:tc>
          <w:tcPr>
            <w:tcW w:w="407" w:type="pct"/>
          </w:tcPr>
          <w:p w14:paraId="4F2F0F08" w14:textId="77777777" w:rsidR="0048038F" w:rsidRDefault="00252B43">
            <w:pPr>
              <w:jc w:val="center"/>
            </w:pPr>
            <w:r>
              <w:t>Item#</w:t>
            </w:r>
          </w:p>
        </w:tc>
        <w:tc>
          <w:tcPr>
            <w:tcW w:w="1931" w:type="pct"/>
          </w:tcPr>
          <w:p w14:paraId="5B60787A" w14:textId="77777777" w:rsidR="0048038F" w:rsidRDefault="00252B43">
            <w:r>
              <w:t>Description</w:t>
            </w:r>
          </w:p>
        </w:tc>
        <w:tc>
          <w:tcPr>
            <w:tcW w:w="773" w:type="pct"/>
          </w:tcPr>
          <w:p w14:paraId="1EFAC09B" w14:textId="076B0BB8" w:rsidR="0048038F" w:rsidRDefault="00252B43">
            <w:r>
              <w:t>Unit Price</w:t>
            </w:r>
            <w:r w:rsidR="00C47277">
              <w:t xml:space="preserve"> (GBP)</w:t>
            </w:r>
          </w:p>
        </w:tc>
        <w:tc>
          <w:tcPr>
            <w:tcW w:w="773" w:type="pct"/>
          </w:tcPr>
          <w:p w14:paraId="14BBBD73" w14:textId="77777777" w:rsidR="0048038F" w:rsidRDefault="00252B43">
            <w:r>
              <w:t>Discount</w:t>
            </w:r>
          </w:p>
        </w:tc>
        <w:tc>
          <w:tcPr>
            <w:tcW w:w="773" w:type="pct"/>
          </w:tcPr>
          <w:p w14:paraId="015F8EAB" w14:textId="7BE2C0E4" w:rsidR="0048038F" w:rsidRDefault="00252B43">
            <w:r>
              <w:t>Line Total</w:t>
            </w:r>
            <w:r w:rsidR="00C47277">
              <w:t xml:space="preserve"> (GBP)</w:t>
            </w:r>
          </w:p>
        </w:tc>
      </w:tr>
      <w:tr w:rsidR="0048038F" w14:paraId="57E473DE" w14:textId="77777777" w:rsidTr="00C47277">
        <w:tc>
          <w:tcPr>
            <w:tcW w:w="342" w:type="pct"/>
          </w:tcPr>
          <w:p w14:paraId="379522E8" w14:textId="1E505695" w:rsidR="0048038F" w:rsidRDefault="00C47277">
            <w:pPr>
              <w:jc w:val="center"/>
            </w:pPr>
            <w:r>
              <w:t>1</w:t>
            </w:r>
          </w:p>
        </w:tc>
        <w:tc>
          <w:tcPr>
            <w:tcW w:w="407" w:type="pct"/>
          </w:tcPr>
          <w:p w14:paraId="6F68EE61" w14:textId="0B164B4E" w:rsidR="0048038F" w:rsidRDefault="00C47277">
            <w:pPr>
              <w:jc w:val="center"/>
            </w:pPr>
            <w:r>
              <w:t>1</w:t>
            </w:r>
          </w:p>
        </w:tc>
        <w:tc>
          <w:tcPr>
            <w:tcW w:w="1931" w:type="pct"/>
          </w:tcPr>
          <w:p w14:paraId="278DDFBF" w14:textId="7D97619B" w:rsidR="0048038F" w:rsidRDefault="00C47277">
            <w:r>
              <w:t xml:space="preserve">Engineering work for </w:t>
            </w:r>
            <w:r>
              <w:t>Sidney Opera House</w:t>
            </w:r>
          </w:p>
        </w:tc>
        <w:tc>
          <w:tcPr>
            <w:tcW w:w="773" w:type="pct"/>
          </w:tcPr>
          <w:p w14:paraId="08CD7A6E" w14:textId="2D1E27FE" w:rsidR="0048038F" w:rsidRDefault="00C47277">
            <w:pPr>
              <w:jc w:val="right"/>
            </w:pPr>
            <w:r>
              <w:t>50000</w:t>
            </w:r>
          </w:p>
        </w:tc>
        <w:tc>
          <w:tcPr>
            <w:tcW w:w="773" w:type="pct"/>
          </w:tcPr>
          <w:p w14:paraId="4DDE91D8" w14:textId="56DA8AF1" w:rsidR="0048038F" w:rsidRDefault="00C47277">
            <w:pPr>
              <w:jc w:val="right"/>
            </w:pPr>
            <w:r>
              <w:t>N/A</w:t>
            </w:r>
          </w:p>
        </w:tc>
        <w:tc>
          <w:tcPr>
            <w:tcW w:w="773" w:type="pct"/>
          </w:tcPr>
          <w:p w14:paraId="6E8DFB09" w14:textId="400898FD" w:rsidR="0048038F" w:rsidRDefault="00C47277">
            <w:pPr>
              <w:jc w:val="right"/>
            </w:pPr>
            <w:r>
              <w:t>50000</w:t>
            </w:r>
          </w:p>
        </w:tc>
      </w:tr>
      <w:tr w:rsidR="0048038F" w14:paraId="1EB7A338" w14:textId="77777777" w:rsidTr="00C47277">
        <w:tc>
          <w:tcPr>
            <w:tcW w:w="342" w:type="pct"/>
          </w:tcPr>
          <w:p w14:paraId="723DDF31" w14:textId="77777777" w:rsidR="0048038F" w:rsidRDefault="0048038F">
            <w:pPr>
              <w:jc w:val="center"/>
            </w:pPr>
          </w:p>
        </w:tc>
        <w:tc>
          <w:tcPr>
            <w:tcW w:w="407" w:type="pct"/>
          </w:tcPr>
          <w:p w14:paraId="4AA848F2" w14:textId="77777777" w:rsidR="0048038F" w:rsidRDefault="0048038F">
            <w:pPr>
              <w:jc w:val="center"/>
            </w:pPr>
          </w:p>
        </w:tc>
        <w:tc>
          <w:tcPr>
            <w:tcW w:w="1931" w:type="pct"/>
          </w:tcPr>
          <w:p w14:paraId="3503465A" w14:textId="77777777" w:rsidR="0048038F" w:rsidRDefault="0048038F"/>
        </w:tc>
        <w:tc>
          <w:tcPr>
            <w:tcW w:w="773" w:type="pct"/>
          </w:tcPr>
          <w:p w14:paraId="59AECDC0" w14:textId="77777777" w:rsidR="0048038F" w:rsidRDefault="0048038F">
            <w:pPr>
              <w:jc w:val="right"/>
            </w:pPr>
          </w:p>
        </w:tc>
        <w:tc>
          <w:tcPr>
            <w:tcW w:w="773" w:type="pct"/>
          </w:tcPr>
          <w:p w14:paraId="22181D89" w14:textId="77777777" w:rsidR="0048038F" w:rsidRDefault="0048038F">
            <w:pPr>
              <w:jc w:val="right"/>
            </w:pPr>
          </w:p>
        </w:tc>
        <w:tc>
          <w:tcPr>
            <w:tcW w:w="773" w:type="pct"/>
          </w:tcPr>
          <w:p w14:paraId="1231E1FF" w14:textId="77777777" w:rsidR="0048038F" w:rsidRDefault="0048038F">
            <w:pPr>
              <w:jc w:val="right"/>
            </w:pPr>
          </w:p>
        </w:tc>
      </w:tr>
      <w:tr w:rsidR="0048038F" w14:paraId="7FE3B5C8" w14:textId="77777777" w:rsidTr="00C47277">
        <w:tc>
          <w:tcPr>
            <w:tcW w:w="342" w:type="pct"/>
          </w:tcPr>
          <w:p w14:paraId="05FD5BF0" w14:textId="77777777" w:rsidR="0048038F" w:rsidRDefault="0048038F">
            <w:pPr>
              <w:jc w:val="center"/>
            </w:pPr>
          </w:p>
        </w:tc>
        <w:tc>
          <w:tcPr>
            <w:tcW w:w="407" w:type="pct"/>
          </w:tcPr>
          <w:p w14:paraId="63BCA954" w14:textId="77777777" w:rsidR="0048038F" w:rsidRDefault="0048038F">
            <w:pPr>
              <w:jc w:val="center"/>
            </w:pPr>
          </w:p>
        </w:tc>
        <w:tc>
          <w:tcPr>
            <w:tcW w:w="1931" w:type="pct"/>
          </w:tcPr>
          <w:p w14:paraId="57B8DC9F" w14:textId="77777777" w:rsidR="0048038F" w:rsidRDefault="0048038F"/>
        </w:tc>
        <w:tc>
          <w:tcPr>
            <w:tcW w:w="773" w:type="pct"/>
          </w:tcPr>
          <w:p w14:paraId="69F4A92F" w14:textId="77777777" w:rsidR="0048038F" w:rsidRDefault="0048038F">
            <w:pPr>
              <w:jc w:val="right"/>
            </w:pPr>
          </w:p>
        </w:tc>
        <w:tc>
          <w:tcPr>
            <w:tcW w:w="773" w:type="pct"/>
          </w:tcPr>
          <w:p w14:paraId="6A0B5FB7" w14:textId="77777777" w:rsidR="0048038F" w:rsidRDefault="0048038F">
            <w:pPr>
              <w:jc w:val="right"/>
            </w:pPr>
          </w:p>
        </w:tc>
        <w:tc>
          <w:tcPr>
            <w:tcW w:w="773" w:type="pct"/>
          </w:tcPr>
          <w:p w14:paraId="5163E20C" w14:textId="77777777" w:rsidR="0048038F" w:rsidRDefault="0048038F">
            <w:pPr>
              <w:jc w:val="right"/>
            </w:pPr>
          </w:p>
        </w:tc>
      </w:tr>
      <w:tr w:rsidR="0048038F" w14:paraId="6B520D2F" w14:textId="77777777" w:rsidTr="00C47277">
        <w:tc>
          <w:tcPr>
            <w:tcW w:w="342" w:type="pct"/>
          </w:tcPr>
          <w:p w14:paraId="5DC1A82D" w14:textId="77777777" w:rsidR="0048038F" w:rsidRDefault="0048038F">
            <w:pPr>
              <w:jc w:val="center"/>
            </w:pPr>
          </w:p>
        </w:tc>
        <w:tc>
          <w:tcPr>
            <w:tcW w:w="407" w:type="pct"/>
          </w:tcPr>
          <w:p w14:paraId="695D9D30" w14:textId="77777777" w:rsidR="0048038F" w:rsidRDefault="0048038F">
            <w:pPr>
              <w:jc w:val="center"/>
            </w:pPr>
          </w:p>
        </w:tc>
        <w:tc>
          <w:tcPr>
            <w:tcW w:w="1931" w:type="pct"/>
          </w:tcPr>
          <w:p w14:paraId="47642848" w14:textId="77777777" w:rsidR="0048038F" w:rsidRDefault="0048038F"/>
        </w:tc>
        <w:tc>
          <w:tcPr>
            <w:tcW w:w="773" w:type="pct"/>
          </w:tcPr>
          <w:p w14:paraId="686A36EF" w14:textId="77777777" w:rsidR="0048038F" w:rsidRDefault="0048038F">
            <w:pPr>
              <w:jc w:val="right"/>
            </w:pPr>
          </w:p>
        </w:tc>
        <w:tc>
          <w:tcPr>
            <w:tcW w:w="773" w:type="pct"/>
          </w:tcPr>
          <w:p w14:paraId="4DCA546D" w14:textId="77777777" w:rsidR="0048038F" w:rsidRDefault="0048038F">
            <w:pPr>
              <w:jc w:val="right"/>
            </w:pPr>
          </w:p>
        </w:tc>
        <w:tc>
          <w:tcPr>
            <w:tcW w:w="773" w:type="pct"/>
          </w:tcPr>
          <w:p w14:paraId="6615BF20" w14:textId="77777777" w:rsidR="0048038F" w:rsidRDefault="0048038F">
            <w:pPr>
              <w:jc w:val="right"/>
            </w:pPr>
          </w:p>
        </w:tc>
      </w:tr>
      <w:tr w:rsidR="0048038F" w14:paraId="0409693C" w14:textId="77777777" w:rsidTr="00C47277">
        <w:tc>
          <w:tcPr>
            <w:tcW w:w="342" w:type="pct"/>
          </w:tcPr>
          <w:p w14:paraId="45D0A6C1" w14:textId="77777777" w:rsidR="0048038F" w:rsidRDefault="0048038F">
            <w:pPr>
              <w:jc w:val="center"/>
            </w:pPr>
          </w:p>
        </w:tc>
        <w:tc>
          <w:tcPr>
            <w:tcW w:w="407" w:type="pct"/>
          </w:tcPr>
          <w:p w14:paraId="709A1C7E" w14:textId="77777777" w:rsidR="0048038F" w:rsidRDefault="0048038F">
            <w:pPr>
              <w:jc w:val="center"/>
            </w:pPr>
          </w:p>
        </w:tc>
        <w:tc>
          <w:tcPr>
            <w:tcW w:w="1931" w:type="pct"/>
          </w:tcPr>
          <w:p w14:paraId="6343FA91" w14:textId="77777777" w:rsidR="0048038F" w:rsidRDefault="0048038F"/>
        </w:tc>
        <w:tc>
          <w:tcPr>
            <w:tcW w:w="773" w:type="pct"/>
          </w:tcPr>
          <w:p w14:paraId="41F082FD" w14:textId="77777777" w:rsidR="0048038F" w:rsidRDefault="0048038F">
            <w:pPr>
              <w:jc w:val="right"/>
            </w:pPr>
          </w:p>
        </w:tc>
        <w:tc>
          <w:tcPr>
            <w:tcW w:w="773" w:type="pct"/>
          </w:tcPr>
          <w:p w14:paraId="42DDF67B" w14:textId="77777777" w:rsidR="0048038F" w:rsidRDefault="0048038F">
            <w:pPr>
              <w:jc w:val="right"/>
            </w:pPr>
          </w:p>
        </w:tc>
        <w:tc>
          <w:tcPr>
            <w:tcW w:w="773" w:type="pct"/>
          </w:tcPr>
          <w:p w14:paraId="5845ACF7" w14:textId="77777777" w:rsidR="0048038F" w:rsidRDefault="0048038F">
            <w:pPr>
              <w:jc w:val="right"/>
            </w:pPr>
          </w:p>
        </w:tc>
      </w:tr>
      <w:tr w:rsidR="0048038F" w14:paraId="1166700D" w14:textId="77777777" w:rsidTr="00C47277">
        <w:tc>
          <w:tcPr>
            <w:tcW w:w="342" w:type="pct"/>
          </w:tcPr>
          <w:p w14:paraId="7816CCAE" w14:textId="77777777" w:rsidR="0048038F" w:rsidRDefault="0048038F">
            <w:pPr>
              <w:jc w:val="center"/>
            </w:pPr>
          </w:p>
        </w:tc>
        <w:tc>
          <w:tcPr>
            <w:tcW w:w="407" w:type="pct"/>
          </w:tcPr>
          <w:p w14:paraId="1DB71DA8" w14:textId="77777777" w:rsidR="0048038F" w:rsidRDefault="0048038F">
            <w:pPr>
              <w:jc w:val="center"/>
            </w:pPr>
          </w:p>
        </w:tc>
        <w:tc>
          <w:tcPr>
            <w:tcW w:w="1931" w:type="pct"/>
          </w:tcPr>
          <w:p w14:paraId="14F985FC" w14:textId="77777777" w:rsidR="0048038F" w:rsidRDefault="0048038F"/>
        </w:tc>
        <w:tc>
          <w:tcPr>
            <w:tcW w:w="773" w:type="pct"/>
          </w:tcPr>
          <w:p w14:paraId="4395C0C1" w14:textId="77777777" w:rsidR="0048038F" w:rsidRDefault="0048038F">
            <w:pPr>
              <w:jc w:val="right"/>
            </w:pPr>
          </w:p>
        </w:tc>
        <w:tc>
          <w:tcPr>
            <w:tcW w:w="773" w:type="pct"/>
          </w:tcPr>
          <w:p w14:paraId="63108C65" w14:textId="77777777" w:rsidR="0048038F" w:rsidRDefault="0048038F">
            <w:pPr>
              <w:jc w:val="right"/>
            </w:pPr>
          </w:p>
        </w:tc>
        <w:tc>
          <w:tcPr>
            <w:tcW w:w="773" w:type="pct"/>
          </w:tcPr>
          <w:p w14:paraId="0CE6E832" w14:textId="77777777" w:rsidR="0048038F" w:rsidRDefault="0048038F">
            <w:pPr>
              <w:jc w:val="right"/>
            </w:pPr>
          </w:p>
        </w:tc>
      </w:tr>
      <w:tr w:rsidR="0048038F" w14:paraId="750B4DB3" w14:textId="77777777" w:rsidTr="00C47277">
        <w:tc>
          <w:tcPr>
            <w:tcW w:w="342" w:type="pct"/>
            <w:tcBorders>
              <w:bottom w:val="single" w:sz="4" w:space="0" w:color="5B9BD5" w:themeColor="accent1"/>
            </w:tcBorders>
          </w:tcPr>
          <w:p w14:paraId="21E56ACE" w14:textId="77777777" w:rsidR="0048038F" w:rsidRDefault="0048038F">
            <w:pPr>
              <w:jc w:val="center"/>
            </w:pPr>
          </w:p>
        </w:tc>
        <w:tc>
          <w:tcPr>
            <w:tcW w:w="407" w:type="pct"/>
            <w:tcBorders>
              <w:bottom w:val="single" w:sz="4" w:space="0" w:color="5B9BD5" w:themeColor="accent1"/>
            </w:tcBorders>
          </w:tcPr>
          <w:p w14:paraId="793F30A2" w14:textId="77777777" w:rsidR="0048038F" w:rsidRDefault="0048038F">
            <w:pPr>
              <w:jc w:val="center"/>
            </w:pPr>
          </w:p>
        </w:tc>
        <w:tc>
          <w:tcPr>
            <w:tcW w:w="1931" w:type="pct"/>
            <w:tcBorders>
              <w:bottom w:val="single" w:sz="4" w:space="0" w:color="5B9BD5" w:themeColor="accent1"/>
            </w:tcBorders>
          </w:tcPr>
          <w:p w14:paraId="0839A1DA" w14:textId="77777777" w:rsidR="0048038F" w:rsidRDefault="0048038F"/>
        </w:tc>
        <w:tc>
          <w:tcPr>
            <w:tcW w:w="773" w:type="pct"/>
            <w:tcBorders>
              <w:bottom w:val="single" w:sz="4" w:space="0" w:color="5B9BD5" w:themeColor="accent1"/>
            </w:tcBorders>
          </w:tcPr>
          <w:p w14:paraId="2602EA5C" w14:textId="77777777" w:rsidR="0048038F" w:rsidRDefault="0048038F">
            <w:pPr>
              <w:jc w:val="right"/>
            </w:pPr>
          </w:p>
        </w:tc>
        <w:tc>
          <w:tcPr>
            <w:tcW w:w="773" w:type="pct"/>
            <w:tcBorders>
              <w:bottom w:val="single" w:sz="4" w:space="0" w:color="5B9BD5" w:themeColor="accent1"/>
            </w:tcBorders>
          </w:tcPr>
          <w:p w14:paraId="58E58DCF" w14:textId="77777777" w:rsidR="0048038F" w:rsidRDefault="0048038F">
            <w:pPr>
              <w:jc w:val="right"/>
            </w:pPr>
          </w:p>
        </w:tc>
        <w:tc>
          <w:tcPr>
            <w:tcW w:w="773" w:type="pct"/>
          </w:tcPr>
          <w:p w14:paraId="797E157D" w14:textId="77777777" w:rsidR="0048038F" w:rsidRDefault="0048038F">
            <w:pPr>
              <w:jc w:val="right"/>
            </w:pPr>
          </w:p>
        </w:tc>
      </w:tr>
      <w:tr w:rsidR="0048038F" w14:paraId="397AC303" w14:textId="77777777" w:rsidTr="00C472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42" w:type="pct"/>
          </w:tcPr>
          <w:p w14:paraId="4F8E5E86" w14:textId="77777777" w:rsidR="0048038F" w:rsidRDefault="0048038F"/>
        </w:tc>
        <w:tc>
          <w:tcPr>
            <w:tcW w:w="407" w:type="pct"/>
          </w:tcPr>
          <w:p w14:paraId="23CD156B" w14:textId="77777777" w:rsidR="0048038F" w:rsidRDefault="0048038F"/>
        </w:tc>
        <w:tc>
          <w:tcPr>
            <w:tcW w:w="1931" w:type="pct"/>
          </w:tcPr>
          <w:p w14:paraId="0DBB8271" w14:textId="77777777" w:rsidR="0048038F" w:rsidRDefault="0048038F"/>
        </w:tc>
        <w:tc>
          <w:tcPr>
            <w:tcW w:w="773" w:type="pct"/>
          </w:tcPr>
          <w:p w14:paraId="6D87D0FC" w14:textId="77777777" w:rsidR="0048038F" w:rsidRDefault="0048038F"/>
        </w:tc>
        <w:tc>
          <w:tcPr>
            <w:tcW w:w="773" w:type="pct"/>
          </w:tcPr>
          <w:p w14:paraId="0E694CA2" w14:textId="77777777" w:rsidR="0048038F" w:rsidRDefault="00252B43">
            <w:r>
              <w:t>Total</w:t>
            </w:r>
          </w:p>
        </w:tc>
        <w:tc>
          <w:tcPr>
            <w:tcW w:w="773" w:type="pct"/>
          </w:tcPr>
          <w:p w14:paraId="78ADAAB4" w14:textId="6D3A4F92" w:rsidR="0048038F" w:rsidRDefault="00C47277">
            <w:r>
              <w:t>50000</w:t>
            </w:r>
            <w:r>
              <w:t xml:space="preserve"> GBP</w:t>
            </w:r>
          </w:p>
        </w:tc>
      </w:tr>
    </w:tbl>
    <w:p w14:paraId="35981B3D" w14:textId="77777777" w:rsidR="0048038F" w:rsidRDefault="00252B43">
      <w:pPr>
        <w:pStyle w:val="Closing"/>
      </w:pPr>
      <w:r>
        <w:t>Thank you for your business!</w:t>
      </w:r>
    </w:p>
    <w:sectPr w:rsidR="0048038F">
      <w:footerReference w:type="default" r:id="rId11"/>
      <w:footerReference w:type="first" r:id="rId12"/>
      <w:pgSz w:w="12240" w:h="15840" w:code="1"/>
      <w:pgMar w:top="1080" w:right="1440" w:bottom="2160" w:left="1440" w:header="720" w:footer="136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5E7A6" w14:textId="77777777" w:rsidR="00252B43" w:rsidRDefault="00252B43">
      <w:pPr>
        <w:spacing w:after="0"/>
      </w:pPr>
      <w:r>
        <w:separator/>
      </w:r>
    </w:p>
  </w:endnote>
  <w:endnote w:type="continuationSeparator" w:id="0">
    <w:p w14:paraId="7E133422" w14:textId="77777777" w:rsidR="00252B43" w:rsidRDefault="00252B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09CBD" w14:textId="77777777" w:rsidR="0048038F" w:rsidRDefault="00252B43">
    <w:pPr>
      <w:pStyle w:val="Foo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4DF72C82" wp14:editId="1E7353C4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15000</wp14:pctPosVOffset>
                  </wp:positionV>
                </mc:Choice>
                <mc:Fallback>
                  <wp:positionV relativeFrom="page">
                    <wp:posOffset>8892540</wp:posOffset>
                  </wp:positionV>
                </mc:Fallback>
              </mc:AlternateContent>
              <wp:extent cx="338328" cy="310896"/>
              <wp:effectExtent l="0" t="0" r="508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614631" w14:textId="77777777" w:rsidR="0048038F" w:rsidRDefault="00252B43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F72C8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24.55pt;margin-top:0;width:26.65pt;height:24.5pt;z-index:251659264;visibility:visible;mso-wrap-style:square;mso-width-percent:0;mso-height-percent:0;mso-top-percent:150;mso-wrap-distance-left:9pt;mso-wrap-distance-top:0;mso-wrap-distance-right:9pt;mso-wrap-distance-bottom:0;mso-position-horizontal:right;mso-position-horizontal-relative:left-margin-area;mso-position-vertical-relative:bottom-margin-area;mso-width-percent:0;mso-height-percent:0;mso-top-percent:1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" filled="f" stroked="f" strokeweight=".5pt">
              <v:textbox style="mso-fit-shape-to-text:t" inset="0,0,0,0">
                <w:txbxContent>
                  <w:p w14:paraId="49614631" w14:textId="77777777" w:rsidR="0048038F" w:rsidRDefault="00252B43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0054B" w14:textId="54387236" w:rsidR="0048038F" w:rsidRDefault="00252B43">
    <w:pPr>
      <w:pStyle w:val="Organization"/>
    </w:pPr>
    <w:sdt>
      <w:sdtPr>
        <w:alias w:val="Company Name"/>
        <w:tag w:val=""/>
        <w:id w:val="-857276702"/>
        <w:placeholder>
          <w:docPart w:val="61221B5DA39E415DBBBAA2B8784B06FE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C47277">
          <w:t>CF ENGINEERING</w:t>
        </w:r>
      </w:sdtContent>
    </w:sdt>
  </w:p>
  <w:p w14:paraId="446C4FE1" w14:textId="34B1A694" w:rsidR="0048038F" w:rsidRDefault="0048038F">
    <w:pPr>
      <w:pStyle w:val="ContactInf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7E766" w14:textId="77777777" w:rsidR="00252B43" w:rsidRDefault="00252B43">
      <w:pPr>
        <w:spacing w:after="0"/>
      </w:pPr>
      <w:r>
        <w:separator/>
      </w:r>
    </w:p>
  </w:footnote>
  <w:footnote w:type="continuationSeparator" w:id="0">
    <w:p w14:paraId="2B085FB1" w14:textId="77777777" w:rsidR="00252B43" w:rsidRDefault="00252B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246263">
    <w:abstractNumId w:val="0"/>
  </w:num>
  <w:num w:numId="2" w16cid:durableId="284582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1B"/>
    <w:rsid w:val="00252B43"/>
    <w:rsid w:val="0048038F"/>
    <w:rsid w:val="004E161B"/>
    <w:rsid w:val="0087103D"/>
    <w:rsid w:val="00AB7A1B"/>
    <w:rsid w:val="00C4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5E660"/>
  <w15:chartTrackingRefBased/>
  <w15:docId w15:val="{06B2F870-BA8C-400F-AD9B-5E00449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18"/>
        <w:lang w:val="en-U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kern w:val="0"/>
      <w:sz w:val="24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5B9BD5" w:themeColor="accent1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InvoiceTable">
    <w:name w:val="Invoice Table"/>
    <w:basedOn w:val="TableNormal"/>
    <w:uiPriority w:val="99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nvoiceHeading">
    <w:name w:val="Invoice Heading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120"/>
    </w:pPr>
    <w:rPr>
      <w:b/>
      <w:bCs/>
    </w:rPr>
  </w:style>
  <w:style w:type="paragraph" w:customStyle="1" w:styleId="FormText">
    <w:name w:val="Form Text"/>
    <w:basedOn w:val="Normal"/>
    <w:uiPriority w:val="2"/>
    <w:qFormat/>
    <w:pPr>
      <w:spacing w:after="1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losing">
    <w:name w:val="Closing"/>
    <w:basedOn w:val="Normal"/>
    <w:link w:val="ClosingChar"/>
    <w:uiPriority w:val="4"/>
    <w:unhideWhenUsed/>
    <w:qFormat/>
    <w:pPr>
      <w:spacing w:before="360" w:after="120"/>
    </w:pPr>
    <w:rPr>
      <w:b/>
      <w:bCs/>
      <w:color w:val="5B9BD5" w:themeColor="accent1"/>
      <w:sz w:val="24"/>
    </w:rPr>
  </w:style>
  <w:style w:type="character" w:customStyle="1" w:styleId="ClosingChar">
    <w:name w:val="Closing Char"/>
    <w:basedOn w:val="DefaultParagraphFont"/>
    <w:link w:val="Closing"/>
    <w:uiPriority w:val="4"/>
    <w:rPr>
      <w:b/>
      <w:bCs/>
      <w:color w:val="5B9BD5" w:themeColor="accent1"/>
      <w:sz w:val="24"/>
    </w:rPr>
  </w:style>
  <w:style w:type="paragraph" w:customStyle="1" w:styleId="Organization">
    <w:name w:val="Organization"/>
    <w:basedOn w:val="Normal"/>
    <w:next w:val="Normal"/>
    <w:uiPriority w:val="4"/>
    <w:qFormat/>
    <w:pPr>
      <w:spacing w:before="16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"/>
    <w:unhideWhenUsed/>
    <w:qFormat/>
    <w:rPr>
      <w:b w:val="0"/>
      <w:bCs w:val="0"/>
      <w:color w:val="5B9BD5" w:themeColor="accent1"/>
    </w:rPr>
  </w:style>
  <w:style w:type="paragraph" w:customStyle="1" w:styleId="ContactInfo">
    <w:name w:val="Contact Info"/>
    <w:basedOn w:val="Normal"/>
    <w:uiPriority w:val="4"/>
    <w:qFormat/>
    <w:pPr>
      <w:spacing w:before="4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drin%20Florescu\PycharmProjects\scoalainformala\ProiectFinal\ProiectWebFinal\templates\Application1\testfiles\tf0292785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E515F013244906B7FFF78EA0BBF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AE08E-DFBE-4669-86B2-DCB9A0E21A8E}"/>
      </w:docPartPr>
      <w:docPartBody>
        <w:p w:rsidR="00000000" w:rsidRDefault="00441D0B">
          <w:pPr>
            <w:pStyle w:val="94E515F013244906B7FFF78EA0BBFFAA"/>
          </w:pPr>
          <w:r>
            <w:t>[Your Company]</w:t>
          </w:r>
        </w:p>
      </w:docPartBody>
    </w:docPart>
    <w:docPart>
      <w:docPartPr>
        <w:name w:val="31062BE6C87D4B7DA7DC09CD53C25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08DC7-D4D4-47BA-8814-22DCA0F7EF01}"/>
      </w:docPartPr>
      <w:docPartBody>
        <w:p w:rsidR="00000000" w:rsidRDefault="00441D0B">
          <w:pPr>
            <w:pStyle w:val="31062BE6C87D4B7DA7DC09CD53C252CD"/>
          </w:pPr>
          <w:r>
            <w:t>[Select Date]</w:t>
          </w:r>
        </w:p>
      </w:docPartBody>
    </w:docPart>
    <w:docPart>
      <w:docPartPr>
        <w:name w:val="61221B5DA39E415DBBBAA2B8784B0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19B7E-FE99-4B78-9EFF-9C5503B9103B}"/>
      </w:docPartPr>
      <w:docPartBody>
        <w:p w:rsidR="00000000" w:rsidRDefault="001F0BC0" w:rsidP="001F0BC0">
          <w:pPr>
            <w:pStyle w:val="61221B5DA39E415DBBBAA2B8784B06FE"/>
          </w:pPr>
          <w:r>
            <w:t>[Customer Name]</w:t>
          </w:r>
          <w:r>
            <w:br/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C0"/>
    <w:rsid w:val="001F0BC0"/>
    <w:rsid w:val="0044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E515F013244906B7FFF78EA0BBFFAA">
    <w:name w:val="94E515F013244906B7FFF78EA0BBFFAA"/>
  </w:style>
  <w:style w:type="paragraph" w:customStyle="1" w:styleId="31062BE6C87D4B7DA7DC09CD53C252CD">
    <w:name w:val="31062BE6C87D4B7DA7DC09CD53C252CD"/>
  </w:style>
  <w:style w:type="paragraph" w:customStyle="1" w:styleId="F071482DEA014131B2FBF6F63E3D278F">
    <w:name w:val="F071482DEA014131B2FBF6F63E3D278F"/>
  </w:style>
  <w:style w:type="paragraph" w:customStyle="1" w:styleId="1E1C95FD66944CA99BD88192D8EBA02D">
    <w:name w:val="1E1C95FD66944CA99BD88192D8EBA02D"/>
  </w:style>
  <w:style w:type="paragraph" w:customStyle="1" w:styleId="00E3CAB9702246B29935102EC4ACDAC6">
    <w:name w:val="00E3CAB9702246B29935102EC4ACDAC6"/>
  </w:style>
  <w:style w:type="paragraph" w:customStyle="1" w:styleId="D220B2FE6F34466EB1AEE3B25C122F14">
    <w:name w:val="D220B2FE6F34466EB1AEE3B25C122F14"/>
  </w:style>
  <w:style w:type="paragraph" w:customStyle="1" w:styleId="DEC8788C15194D3FAF7547EE592674F2">
    <w:name w:val="DEC8788C15194D3FAF7547EE592674F2"/>
  </w:style>
  <w:style w:type="paragraph" w:customStyle="1" w:styleId="D652229AB09D4F568462075D700EA1A5">
    <w:name w:val="D652229AB09D4F568462075D700EA1A5"/>
  </w:style>
  <w:style w:type="paragraph" w:customStyle="1" w:styleId="0B1CE5B8B5694ECFA97E8AEF61E9E58C">
    <w:name w:val="0B1CE5B8B5694ECFA97E8AEF61E9E58C"/>
  </w:style>
  <w:style w:type="paragraph" w:customStyle="1" w:styleId="4551D0E85C634F4B9A5C35EA0261F9AA">
    <w:name w:val="4551D0E85C634F4B9A5C35EA0261F9AA"/>
  </w:style>
  <w:style w:type="paragraph" w:customStyle="1" w:styleId="A7030F9C226643F19CA60BB11136C7CE">
    <w:name w:val="A7030F9C226643F19CA60BB11136C7CE"/>
  </w:style>
  <w:style w:type="paragraph" w:customStyle="1" w:styleId="61221B5DA39E415DBBBAA2B8784B06FE">
    <w:name w:val="61221B5DA39E415DBBBAA2B8784B06FE"/>
    <w:rsid w:val="001F0BC0"/>
  </w:style>
  <w:style w:type="paragraph" w:customStyle="1" w:styleId="C650BDED840D4D86BDE8D6D9C95F8C74">
    <w:name w:val="C650BDED840D4D86BDE8D6D9C95F8C74"/>
    <w:rsid w:val="001F0BC0"/>
  </w:style>
  <w:style w:type="paragraph" w:customStyle="1" w:styleId="CB2D3DF0F73E4FE2B4A9A69B748783DF">
    <w:name w:val="CB2D3DF0F73E4FE2B4A9A69B748783DF"/>
    <w:rsid w:val="001F0BC0"/>
  </w:style>
  <w:style w:type="paragraph" w:customStyle="1" w:styleId="4189D8A54736465D8EA5AD53EBA10688">
    <w:name w:val="4189D8A54736465D8EA5AD53EBA10688"/>
    <w:rsid w:val="001F0BC0"/>
  </w:style>
  <w:style w:type="paragraph" w:customStyle="1" w:styleId="22134F0C33704BC2BBE8218EA7BFA480">
    <w:name w:val="22134F0C33704BC2BBE8218EA7BFA480"/>
    <w:rsid w:val="001F0BC0"/>
  </w:style>
  <w:style w:type="paragraph" w:customStyle="1" w:styleId="542D9F22B6994CDD81747214647C15AE">
    <w:name w:val="542D9F22B6994CDD81747214647C15AE"/>
    <w:rsid w:val="001F0BC0"/>
  </w:style>
  <w:style w:type="paragraph" w:customStyle="1" w:styleId="0526C96FCDDB4CFA99A5A711144E6073">
    <w:name w:val="0526C96FCDDB4CFA99A5A711144E6073"/>
    <w:rsid w:val="001F0B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844800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2012-06-27T22:04:00+00:00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1588278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TP102927857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99BB9-72CF-4543-B7E1-542DD4D310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C53563-28AD-44E7-A306-656F1724B80D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36C98F70-523C-44FB-BBA1-C5B38E60F9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8B04C0-1E1B-4712-A1DC-C389A2033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tf02927858_win32.dotx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 ENGINEERING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Codrin Florescu</dc:creator>
  <cp:lastModifiedBy>Codrin Florescu</cp:lastModifiedBy>
  <cp:revision>2</cp:revision>
  <dcterms:created xsi:type="dcterms:W3CDTF">2022-06-05T09:50:00Z</dcterms:created>
  <dcterms:modified xsi:type="dcterms:W3CDTF">2022-06-05T09:50:00Z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